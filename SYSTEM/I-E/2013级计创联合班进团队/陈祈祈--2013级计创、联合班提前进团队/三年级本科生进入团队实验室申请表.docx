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867" w:rsidRPr="00C5172B" w:rsidRDefault="00180847" w:rsidP="00C5172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三年级本科生进入团队实验室申请</w:t>
      </w:r>
      <w:r w:rsidR="00745867" w:rsidRPr="00C5172B">
        <w:rPr>
          <w:rFonts w:hint="eastAsia"/>
          <w:b/>
          <w:sz w:val="30"/>
          <w:szCs w:val="30"/>
        </w:rPr>
        <w:t>表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6"/>
        <w:gridCol w:w="304"/>
        <w:gridCol w:w="88"/>
        <w:gridCol w:w="272"/>
        <w:gridCol w:w="180"/>
        <w:gridCol w:w="1440"/>
        <w:gridCol w:w="1440"/>
        <w:gridCol w:w="360"/>
        <w:gridCol w:w="900"/>
        <w:gridCol w:w="2512"/>
      </w:tblGrid>
      <w:tr w:rsidR="00180847" w:rsidRPr="00BE0493">
        <w:tc>
          <w:tcPr>
            <w:tcW w:w="776" w:type="dxa"/>
            <w:tcBorders>
              <w:right w:val="single" w:sz="4" w:space="0" w:color="auto"/>
            </w:tcBorders>
          </w:tcPr>
          <w:p w:rsidR="00180847" w:rsidRPr="00BE0493" w:rsidRDefault="00180847">
            <w:pPr>
              <w:rPr>
                <w:rFonts w:hint="eastAsia"/>
                <w:sz w:val="24"/>
                <w:szCs w:val="24"/>
              </w:rPr>
            </w:pPr>
            <w:r w:rsidRPr="00BE0493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28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180847" w:rsidRPr="00BE0493" w:rsidRDefault="00180847">
            <w:pPr>
              <w:rPr>
                <w:rFonts w:hint="eastAsia"/>
              </w:rPr>
            </w:pPr>
          </w:p>
        </w:tc>
        <w:tc>
          <w:tcPr>
            <w:tcW w:w="18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80847" w:rsidRPr="00BE0493" w:rsidRDefault="00180847" w:rsidP="00745867"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</w:tcPr>
          <w:p w:rsidR="00180847" w:rsidRPr="00BE0493" w:rsidRDefault="00180847" w:rsidP="00A367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</w:p>
        </w:tc>
      </w:tr>
      <w:tr w:rsidR="00180847" w:rsidRPr="00BE0493">
        <w:tc>
          <w:tcPr>
            <w:tcW w:w="1440" w:type="dxa"/>
            <w:gridSpan w:val="4"/>
            <w:tcBorders>
              <w:right w:val="single" w:sz="4" w:space="0" w:color="auto"/>
            </w:tcBorders>
          </w:tcPr>
          <w:p w:rsidR="00180847" w:rsidRPr="00BE0493" w:rsidRDefault="0018084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绩点成绩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80847" w:rsidRPr="00BE0493" w:rsidRDefault="00180847">
            <w:pPr>
              <w:rPr>
                <w:rFonts w:hint="eastAsia"/>
              </w:rPr>
            </w:pPr>
          </w:p>
        </w:tc>
        <w:tc>
          <w:tcPr>
            <w:tcW w:w="18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80847" w:rsidRDefault="00180847" w:rsidP="00745867"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绩点排名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</w:tcPr>
          <w:p w:rsidR="00180847" w:rsidRDefault="00180847" w:rsidP="00A3678E">
            <w:pPr>
              <w:rPr>
                <w:rFonts w:hint="eastAsia"/>
              </w:rPr>
            </w:pPr>
          </w:p>
        </w:tc>
      </w:tr>
      <w:tr w:rsidR="00180847" w:rsidRPr="00BE0493">
        <w:tc>
          <w:tcPr>
            <w:tcW w:w="116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80847" w:rsidRPr="00BE0493" w:rsidRDefault="00180847" w:rsidP="00A3678E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3332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80847" w:rsidRPr="00BE0493" w:rsidRDefault="00180847" w:rsidP="008564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80847" w:rsidRPr="00BE0493" w:rsidRDefault="00180847" w:rsidP="00180847">
            <w:pPr>
              <w:rPr>
                <w:rFonts w:hint="eastAsia"/>
              </w:rPr>
            </w:pPr>
            <w:r w:rsidRPr="00BE0493">
              <w:rPr>
                <w:rFonts w:hint="eastAsia"/>
              </w:rPr>
              <w:t>手机</w:t>
            </w:r>
          </w:p>
        </w:tc>
        <w:tc>
          <w:tcPr>
            <w:tcW w:w="2512" w:type="dxa"/>
            <w:tcBorders>
              <w:left w:val="single" w:sz="4" w:space="0" w:color="auto"/>
            </w:tcBorders>
          </w:tcPr>
          <w:p w:rsidR="00180847" w:rsidRPr="00BE0493" w:rsidRDefault="00180847" w:rsidP="00180847">
            <w:pPr>
              <w:rPr>
                <w:rFonts w:hint="eastAsia"/>
              </w:rPr>
            </w:pPr>
          </w:p>
        </w:tc>
      </w:tr>
      <w:tr w:rsidR="00180847" w:rsidRPr="00BE0493">
        <w:trPr>
          <w:trHeight w:val="335"/>
        </w:trPr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847" w:rsidRPr="00BE0493" w:rsidRDefault="00180847">
            <w:pPr>
              <w:rPr>
                <w:rFonts w:hint="eastAsia"/>
              </w:rPr>
            </w:pPr>
            <w:r w:rsidRPr="00BE0493">
              <w:rPr>
                <w:rFonts w:hint="eastAsia"/>
              </w:rPr>
              <w:t>电子邮件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847" w:rsidRPr="00BE0493" w:rsidRDefault="00180847" w:rsidP="00C5172B">
            <w:pPr>
              <w:rPr>
                <w:rFonts w:hint="eastAsia"/>
              </w:rPr>
            </w:pPr>
          </w:p>
        </w:tc>
      </w:tr>
      <w:tr w:rsidR="00180847" w:rsidRPr="00BE0493">
        <w:trPr>
          <w:trHeight w:val="356"/>
        </w:trPr>
        <w:tc>
          <w:tcPr>
            <w:tcW w:w="162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847" w:rsidRPr="00BE0493" w:rsidRDefault="00180847"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申报团队一</w:t>
            </w:r>
            <w:bookmarkEnd w:id="0"/>
          </w:p>
        </w:tc>
        <w:tc>
          <w:tcPr>
            <w:tcW w:w="6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847" w:rsidRPr="00BE0493" w:rsidRDefault="00180847" w:rsidP="00C5172B">
            <w:pPr>
              <w:rPr>
                <w:rFonts w:hint="eastAsia"/>
              </w:rPr>
            </w:pPr>
          </w:p>
        </w:tc>
      </w:tr>
      <w:tr w:rsidR="00180847" w:rsidRPr="00BE0493">
        <w:trPr>
          <w:trHeight w:val="356"/>
        </w:trPr>
        <w:tc>
          <w:tcPr>
            <w:tcW w:w="162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847" w:rsidRDefault="00180847">
            <w:pPr>
              <w:rPr>
                <w:rFonts w:hint="eastAsia"/>
              </w:rPr>
            </w:pPr>
            <w:r>
              <w:rPr>
                <w:rFonts w:hint="eastAsia"/>
              </w:rPr>
              <w:t>申报团队二</w:t>
            </w:r>
          </w:p>
        </w:tc>
        <w:tc>
          <w:tcPr>
            <w:tcW w:w="6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847" w:rsidRPr="00BE0493" w:rsidRDefault="00180847" w:rsidP="00C5172B">
            <w:pPr>
              <w:rPr>
                <w:rFonts w:hint="eastAsia"/>
              </w:rPr>
            </w:pPr>
          </w:p>
        </w:tc>
      </w:tr>
      <w:tr w:rsidR="00180847" w:rsidRPr="00BE0493">
        <w:trPr>
          <w:trHeight w:val="356"/>
        </w:trPr>
        <w:tc>
          <w:tcPr>
            <w:tcW w:w="162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847" w:rsidRDefault="00180847">
            <w:pPr>
              <w:rPr>
                <w:rFonts w:hint="eastAsia"/>
              </w:rPr>
            </w:pPr>
            <w:r>
              <w:rPr>
                <w:rFonts w:hint="eastAsia"/>
              </w:rPr>
              <w:t>申报团队三</w:t>
            </w:r>
          </w:p>
        </w:tc>
        <w:tc>
          <w:tcPr>
            <w:tcW w:w="6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847" w:rsidRPr="00BE0493" w:rsidRDefault="00180847" w:rsidP="00C5172B">
            <w:pPr>
              <w:rPr>
                <w:rFonts w:hint="eastAsia"/>
              </w:rPr>
            </w:pPr>
          </w:p>
        </w:tc>
      </w:tr>
      <w:tr w:rsidR="00180847" w:rsidRPr="00BE0493">
        <w:trPr>
          <w:trHeight w:val="5210"/>
        </w:trPr>
        <w:tc>
          <w:tcPr>
            <w:tcW w:w="827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847" w:rsidRDefault="00180847" w:rsidP="00C5172B">
            <w:pPr>
              <w:rPr>
                <w:rFonts w:hint="eastAsia"/>
              </w:rPr>
            </w:pPr>
            <w:r>
              <w:rPr>
                <w:rFonts w:hint="eastAsia"/>
              </w:rPr>
              <w:t>个人简介：</w:t>
            </w: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Default="00180847" w:rsidP="00C5172B">
            <w:pPr>
              <w:rPr>
                <w:rFonts w:hint="eastAsia"/>
              </w:rPr>
            </w:pPr>
          </w:p>
          <w:p w:rsidR="00180847" w:rsidRPr="00BE0493" w:rsidRDefault="00180847" w:rsidP="00C5172B">
            <w:pPr>
              <w:rPr>
                <w:rFonts w:hint="eastAsia"/>
              </w:rPr>
            </w:pPr>
          </w:p>
        </w:tc>
      </w:tr>
      <w:tr w:rsidR="00384CF2" w:rsidRPr="00BE0493">
        <w:trPr>
          <w:trHeight w:val="2239"/>
        </w:trPr>
        <w:tc>
          <w:tcPr>
            <w:tcW w:w="827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289" w:rsidRDefault="005D0D5B" w:rsidP="00C5172B">
            <w:pPr>
              <w:rPr>
                <w:rFonts w:hint="eastAsia"/>
              </w:rPr>
            </w:pPr>
            <w:r>
              <w:rPr>
                <w:rFonts w:hint="eastAsia"/>
              </w:rPr>
              <w:t>指导老师意见：</w:t>
            </w:r>
          </w:p>
          <w:p w:rsidR="005D0D5B" w:rsidRDefault="005D0D5B" w:rsidP="00C5172B">
            <w:pPr>
              <w:rPr>
                <w:rFonts w:hint="eastAsia"/>
              </w:rPr>
            </w:pPr>
          </w:p>
          <w:p w:rsidR="005D0D5B" w:rsidRDefault="005D0D5B" w:rsidP="00C5172B">
            <w:pPr>
              <w:rPr>
                <w:rFonts w:hint="eastAsia"/>
              </w:rPr>
            </w:pPr>
          </w:p>
          <w:p w:rsidR="005D0D5B" w:rsidRDefault="005D0D5B" w:rsidP="00C5172B">
            <w:pPr>
              <w:rPr>
                <w:rFonts w:hint="eastAsia"/>
              </w:rPr>
            </w:pPr>
          </w:p>
          <w:p w:rsidR="005D0D5B" w:rsidRDefault="005D0D5B" w:rsidP="00C5172B">
            <w:pPr>
              <w:rPr>
                <w:rFonts w:hint="eastAsia"/>
              </w:rPr>
            </w:pPr>
          </w:p>
          <w:p w:rsidR="005D0D5B" w:rsidRDefault="005D0D5B" w:rsidP="00C517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  <w:p w:rsidR="007F6289" w:rsidRDefault="007F6289" w:rsidP="00C517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</w:p>
        </w:tc>
      </w:tr>
      <w:tr w:rsidR="00384CF2" w:rsidRPr="00BE0493">
        <w:trPr>
          <w:trHeight w:val="1235"/>
        </w:trPr>
        <w:tc>
          <w:tcPr>
            <w:tcW w:w="827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CF2" w:rsidRDefault="005D0D5B" w:rsidP="00C5172B">
            <w:pPr>
              <w:rPr>
                <w:rFonts w:hint="eastAsia"/>
              </w:rPr>
            </w:pPr>
            <w:r>
              <w:rPr>
                <w:rFonts w:hint="eastAsia"/>
              </w:rPr>
              <w:t>学院意见：</w:t>
            </w:r>
          </w:p>
          <w:p w:rsidR="005D0D5B" w:rsidRDefault="005D0D5B" w:rsidP="00C5172B">
            <w:pPr>
              <w:rPr>
                <w:rFonts w:hint="eastAsia"/>
              </w:rPr>
            </w:pPr>
          </w:p>
          <w:p w:rsidR="005D0D5B" w:rsidRDefault="005D0D5B" w:rsidP="00C517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9B79A0" w:rsidRDefault="009B79A0">
      <w:pPr>
        <w:rPr>
          <w:rFonts w:hint="eastAsia"/>
        </w:rPr>
      </w:pPr>
    </w:p>
    <w:sectPr w:rsidR="009B79A0" w:rsidSect="00960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5E8" w:rsidRDefault="007165E8" w:rsidP="00745867">
      <w:r>
        <w:separator/>
      </w:r>
    </w:p>
  </w:endnote>
  <w:endnote w:type="continuationSeparator" w:id="1">
    <w:p w:rsidR="007165E8" w:rsidRDefault="007165E8" w:rsidP="00745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5E8" w:rsidRDefault="007165E8" w:rsidP="00745867">
      <w:r>
        <w:separator/>
      </w:r>
    </w:p>
  </w:footnote>
  <w:footnote w:type="continuationSeparator" w:id="1">
    <w:p w:rsidR="007165E8" w:rsidRDefault="007165E8" w:rsidP="007458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458"/>
    <w:rsid w:val="00066151"/>
    <w:rsid w:val="0008415A"/>
    <w:rsid w:val="000A5645"/>
    <w:rsid w:val="000C0C3F"/>
    <w:rsid w:val="000E6902"/>
    <w:rsid w:val="001642C1"/>
    <w:rsid w:val="00180847"/>
    <w:rsid w:val="0018335C"/>
    <w:rsid w:val="001B39B9"/>
    <w:rsid w:val="002C6647"/>
    <w:rsid w:val="003539CE"/>
    <w:rsid w:val="00384CF2"/>
    <w:rsid w:val="005D0D5B"/>
    <w:rsid w:val="00675FA0"/>
    <w:rsid w:val="007165E8"/>
    <w:rsid w:val="00745867"/>
    <w:rsid w:val="007F6289"/>
    <w:rsid w:val="00811360"/>
    <w:rsid w:val="00840365"/>
    <w:rsid w:val="00856458"/>
    <w:rsid w:val="008A7175"/>
    <w:rsid w:val="008D4D44"/>
    <w:rsid w:val="00960D6E"/>
    <w:rsid w:val="009A04F8"/>
    <w:rsid w:val="009A63ED"/>
    <w:rsid w:val="009B79A0"/>
    <w:rsid w:val="00A07510"/>
    <w:rsid w:val="00A1538F"/>
    <w:rsid w:val="00A3678E"/>
    <w:rsid w:val="00AD5A1F"/>
    <w:rsid w:val="00B47E0B"/>
    <w:rsid w:val="00B56F7D"/>
    <w:rsid w:val="00B7664D"/>
    <w:rsid w:val="00BE0493"/>
    <w:rsid w:val="00C5055C"/>
    <w:rsid w:val="00C5172B"/>
    <w:rsid w:val="00CB18B9"/>
    <w:rsid w:val="00D33B07"/>
    <w:rsid w:val="00F108BE"/>
    <w:rsid w:val="00F6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D6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58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45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4586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45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458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8&#19987;&#19994;&#35748;&#35777;\&#25945;&#24072;&#31616;&#21382;&#3492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教师简历表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>SCUT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三年级本科生进入团队实验室申请表</dc:title>
  <dc:creator>Qiong Chen</dc:creator>
  <cp:lastModifiedBy>xllee</cp:lastModifiedBy>
  <cp:revision>2</cp:revision>
  <cp:lastPrinted>1601-01-01T00:00:00Z</cp:lastPrinted>
  <dcterms:created xsi:type="dcterms:W3CDTF">2014-11-12T02:07:00Z</dcterms:created>
  <dcterms:modified xsi:type="dcterms:W3CDTF">2014-11-12T02:07:00Z</dcterms:modified>
</cp:coreProperties>
</file>